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C753A2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Cornfed Coworking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C753A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Website Layout Documentation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EF44F2">
                      <w:rPr>
                        <w:b/>
                        <w:bCs/>
                      </w:rPr>
                      <w:t>Craig Phephles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12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EF44F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12/27/2016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</w:p>
    <w:p w:rsidR="008A3CBA" w:rsidRDefault="008A3CBA">
      <w:pPr>
        <w:sectPr w:rsidR="008A3CBA" w:rsidSect="004F3FB3">
          <w:headerReference w:type="default" r:id="rId9"/>
          <w:footerReference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</w:pPr>
    </w:p>
    <w:p w:rsidR="008A3CBA" w:rsidRDefault="000E3E9B">
      <w:pPr>
        <w:pStyle w:val="AxureHeading1"/>
        <w:keepNext/>
      </w:pPr>
      <w:r>
        <w:lastRenderedPageBreak/>
        <w:t>Pages</w:t>
      </w:r>
    </w:p>
    <w:p w:rsidR="008A3CBA" w:rsidRDefault="000E3E9B">
      <w:pPr>
        <w:pStyle w:val="AxureHeading2"/>
        <w:keepNext/>
      </w:pPr>
      <w:r>
        <w:t>Page Tree</w:t>
      </w:r>
    </w:p>
    <w:p w:rsidR="008A3CBA" w:rsidRDefault="000E3E9B">
      <w:r>
        <w:t>Home</w:t>
      </w:r>
      <w:r>
        <w:br/>
      </w:r>
      <w:r>
        <w:tab/>
        <w:t>ABOUT</w:t>
      </w:r>
      <w:r>
        <w:br/>
      </w:r>
      <w:r>
        <w:tab/>
        <w:t>FEATURES</w:t>
      </w:r>
      <w:r>
        <w:br/>
      </w:r>
      <w:r>
        <w:tab/>
        <w:t>MEMBERSHIP</w:t>
      </w:r>
      <w:r>
        <w:br/>
      </w:r>
      <w:r>
        <w:tab/>
        <w:t>EVENTS</w:t>
      </w:r>
      <w:r>
        <w:br/>
      </w:r>
      <w:r>
        <w:tab/>
        <w:t>RESERVATION</w:t>
      </w:r>
    </w:p>
    <w:p w:rsidR="008A3CBA" w:rsidRDefault="000E3E9B">
      <w:pPr>
        <w:pStyle w:val="AxureHeading2"/>
        <w:keepNext/>
      </w:pPr>
      <w:r>
        <w:br w:type="page"/>
      </w:r>
      <w:r>
        <w:lastRenderedPageBreak/>
        <w:t>Home</w:t>
      </w:r>
    </w:p>
    <w:p w:rsidR="008A3CBA" w:rsidRDefault="000E3E9B">
      <w:pPr>
        <w:pStyle w:val="AxureHeading3"/>
        <w:keepNext/>
      </w:pPr>
      <w:r>
        <w:t>User Interface</w:t>
      </w:r>
    </w:p>
    <w:p w:rsidR="008A3CBA" w:rsidRDefault="000E3E9B">
      <w:pPr>
        <w:pStyle w:val="AxureImageParagraph"/>
      </w:pPr>
      <w:r>
        <w:rPr>
          <w:noProof/>
        </w:rPr>
        <w:drawing>
          <wp:inline distT="0" distB="0" distL="0" distR="0">
            <wp:extent cx="6858000" cy="6000750"/>
            <wp:effectExtent l="0" t="0" r="0" b="0"/>
            <wp:docPr id="1" name="AXU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BA" w:rsidRDefault="000E3E9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266"/>
      </w:tblGrid>
      <w:tr w:rsidR="008A3CBA" w:rsidTr="008A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Interactions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ABOUT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FEATURES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</w:r>
            <w:r>
              <w:t xml:space="preserve">  Case 1:</w:t>
            </w:r>
            <w:r>
              <w:br/>
              <w:t xml:space="preserve">    Open MEMBERSHIP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EVENTS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RESERVATION in Current Window</w:t>
            </w:r>
          </w:p>
        </w:tc>
      </w:tr>
    </w:tbl>
    <w:p w:rsidR="008A3CBA" w:rsidRDefault="000E3E9B">
      <w:pPr>
        <w:pStyle w:val="AxureHeading2"/>
        <w:keepNext/>
      </w:pPr>
      <w:bookmarkStart w:id="0" w:name="_GoBack"/>
      <w:bookmarkEnd w:id="0"/>
      <w:r>
        <w:br w:type="page"/>
      </w:r>
      <w:r>
        <w:lastRenderedPageBreak/>
        <w:t>ABOUT</w:t>
      </w:r>
    </w:p>
    <w:p w:rsidR="008A3CBA" w:rsidRDefault="000E3E9B">
      <w:pPr>
        <w:pStyle w:val="AxureHeading3"/>
        <w:keepNext/>
      </w:pPr>
      <w:r>
        <w:t>User Interface</w:t>
      </w:r>
    </w:p>
    <w:p w:rsidR="008A3CBA" w:rsidRDefault="000E3E9B">
      <w:pPr>
        <w:pStyle w:val="AxureImageParagraph"/>
      </w:pPr>
      <w:r>
        <w:rPr>
          <w:noProof/>
        </w:rPr>
        <w:drawing>
          <wp:inline distT="0" distB="0" distL="0" distR="0">
            <wp:extent cx="6858000" cy="6096000"/>
            <wp:effectExtent l="0" t="0" r="0" b="0"/>
            <wp:docPr id="2" name="A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BA" w:rsidRDefault="000E3E9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266"/>
      </w:tblGrid>
      <w:tr w:rsidR="008A3CBA" w:rsidTr="008A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Interactions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Home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FEATURES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MEMBERSHIP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EVENTS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RESERVATION in Current Window</w:t>
            </w:r>
          </w:p>
        </w:tc>
      </w:tr>
    </w:tbl>
    <w:p w:rsidR="008A3CBA" w:rsidRDefault="000E3E9B">
      <w:pPr>
        <w:pStyle w:val="AxureHeading2"/>
        <w:keepNext/>
      </w:pPr>
      <w:r>
        <w:br w:type="page"/>
      </w:r>
      <w:r>
        <w:lastRenderedPageBreak/>
        <w:t>FEATURES</w:t>
      </w:r>
    </w:p>
    <w:p w:rsidR="008A3CBA" w:rsidRDefault="000E3E9B">
      <w:pPr>
        <w:pStyle w:val="AxureHeading3"/>
        <w:keepNext/>
      </w:pPr>
      <w:r>
        <w:t>User Interface</w:t>
      </w:r>
    </w:p>
    <w:p w:rsidR="008A3CBA" w:rsidRDefault="000E3E9B">
      <w:pPr>
        <w:pStyle w:val="AxureImageParagraph"/>
      </w:pPr>
      <w:r>
        <w:rPr>
          <w:noProof/>
        </w:rPr>
        <w:drawing>
          <wp:inline distT="0" distB="0" distL="0" distR="0">
            <wp:extent cx="6858000" cy="6096000"/>
            <wp:effectExtent l="0" t="0" r="0" b="0"/>
            <wp:docPr id="3" name="AX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BA" w:rsidRDefault="000E3E9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266"/>
      </w:tblGrid>
      <w:tr w:rsidR="008A3CBA" w:rsidTr="008A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Interactions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ABOUT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MEMBERSHIP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EVENTS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RESERVATION in Current Window</w:t>
            </w:r>
          </w:p>
        </w:tc>
      </w:tr>
    </w:tbl>
    <w:p w:rsidR="008A3CBA" w:rsidRDefault="000E3E9B">
      <w:pPr>
        <w:pStyle w:val="AxureHeading2"/>
        <w:keepNext/>
      </w:pPr>
      <w:r>
        <w:br w:type="page"/>
      </w:r>
      <w:r>
        <w:lastRenderedPageBreak/>
        <w:t>MEMBERSHIP</w:t>
      </w:r>
    </w:p>
    <w:p w:rsidR="008A3CBA" w:rsidRDefault="000E3E9B">
      <w:pPr>
        <w:pStyle w:val="AxureHeading3"/>
        <w:keepNext/>
      </w:pPr>
      <w:r>
        <w:t>User Interface</w:t>
      </w:r>
    </w:p>
    <w:p w:rsidR="008A3CBA" w:rsidRDefault="000E3E9B">
      <w:pPr>
        <w:pStyle w:val="AxureImageParagraph"/>
      </w:pPr>
      <w:r>
        <w:rPr>
          <w:noProof/>
        </w:rPr>
        <w:drawing>
          <wp:inline distT="0" distB="0" distL="0" distR="0">
            <wp:extent cx="6858000" cy="6096000"/>
            <wp:effectExtent l="0" t="0" r="0" b="0"/>
            <wp:docPr id="4" name="AX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BA" w:rsidRDefault="000E3E9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266"/>
      </w:tblGrid>
      <w:tr w:rsidR="008A3CBA" w:rsidTr="008A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Interactions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Home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ABOUT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FEATURES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EVENTS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6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RESERVATION in Current Window</w:t>
            </w:r>
          </w:p>
        </w:tc>
      </w:tr>
    </w:tbl>
    <w:p w:rsidR="008A3CBA" w:rsidRDefault="000E3E9B">
      <w:pPr>
        <w:pStyle w:val="AxureHeading2"/>
        <w:keepNext/>
      </w:pPr>
      <w:r>
        <w:br w:type="page"/>
      </w:r>
      <w:r>
        <w:lastRenderedPageBreak/>
        <w:t>EVENTS</w:t>
      </w:r>
    </w:p>
    <w:p w:rsidR="008A3CBA" w:rsidRDefault="000E3E9B">
      <w:pPr>
        <w:pStyle w:val="AxureHeading3"/>
        <w:keepNext/>
      </w:pPr>
      <w:r>
        <w:t>User Interface</w:t>
      </w:r>
    </w:p>
    <w:p w:rsidR="008A3CBA" w:rsidRDefault="000E3E9B">
      <w:pPr>
        <w:pStyle w:val="AxureImageParagraph"/>
      </w:pPr>
      <w:r>
        <w:rPr>
          <w:noProof/>
        </w:rPr>
        <w:drawing>
          <wp:inline distT="0" distB="0" distL="0" distR="0">
            <wp:extent cx="6858000" cy="6096000"/>
            <wp:effectExtent l="0" t="0" r="0" b="0"/>
            <wp:docPr id="5" name="AX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BA" w:rsidRDefault="000E3E9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266"/>
      </w:tblGrid>
      <w:tr w:rsidR="008A3CBA" w:rsidTr="008A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Interactions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Home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ABOUT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FEATURES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MEMBERSHIP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RESERVATION in Current Window</w:t>
            </w:r>
          </w:p>
        </w:tc>
      </w:tr>
    </w:tbl>
    <w:p w:rsidR="008A3CBA" w:rsidRDefault="000E3E9B">
      <w:pPr>
        <w:pStyle w:val="AxureHeading2"/>
        <w:keepNext/>
      </w:pPr>
      <w:r>
        <w:br w:type="page"/>
      </w:r>
      <w:r>
        <w:lastRenderedPageBreak/>
        <w:t>RESERVATION</w:t>
      </w:r>
    </w:p>
    <w:p w:rsidR="008A3CBA" w:rsidRDefault="000E3E9B">
      <w:pPr>
        <w:pStyle w:val="AxureHeading3"/>
        <w:keepNext/>
      </w:pPr>
      <w:r>
        <w:t>User Interface</w:t>
      </w:r>
    </w:p>
    <w:p w:rsidR="008A3CBA" w:rsidRDefault="000E3E9B">
      <w:pPr>
        <w:pStyle w:val="AxureImageParagraph"/>
      </w:pPr>
      <w:r>
        <w:rPr>
          <w:noProof/>
        </w:rPr>
        <w:drawing>
          <wp:inline distT="0" distB="0" distL="0" distR="0">
            <wp:extent cx="6858000" cy="6096000"/>
            <wp:effectExtent l="0" t="0" r="0" b="0"/>
            <wp:docPr id="6" name="AXU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BA" w:rsidRDefault="000E3E9B">
      <w:pPr>
        <w:pStyle w:val="AxureHeading3"/>
        <w:keepNext/>
      </w:pPr>
      <w:r>
        <w:t>Widget Table</w:t>
      </w:r>
    </w:p>
    <w:tbl>
      <w:tblPr>
        <w:tblStyle w:val="AxureTableStyle"/>
        <w:tblW w:w="0" w:type="auto"/>
        <w:tblLook w:val="04A0" w:firstRow="1" w:lastRow="0" w:firstColumn="1" w:lastColumn="0" w:noHBand="0" w:noVBand="1"/>
      </w:tblPr>
      <w:tblGrid>
        <w:gridCol w:w="776"/>
        <w:gridCol w:w="3194"/>
      </w:tblGrid>
      <w:tr w:rsidR="008A3CBA" w:rsidTr="008A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Footnote</w:t>
            </w:r>
          </w:p>
        </w:tc>
        <w:tc>
          <w:tcPr>
            <w:tcW w:w="0" w:type="auto"/>
          </w:tcPr>
          <w:p w:rsidR="008A3CBA" w:rsidRDefault="000E3E9B">
            <w:pPr>
              <w:pStyle w:val="AxureTableHeaderText"/>
            </w:pPr>
            <w:r>
              <w:t>Interactions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1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</w:r>
            <w:r>
              <w:t xml:space="preserve">    Open Home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2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ABOUT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3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FEATURES in Current Window</w:t>
            </w:r>
          </w:p>
        </w:tc>
      </w:tr>
      <w:tr w:rsidR="008A3CBA" w:rsidTr="008A3C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lastRenderedPageBreak/>
              <w:t>4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MEMBERSHIP in Current Window</w:t>
            </w:r>
          </w:p>
        </w:tc>
      </w:tr>
      <w:tr w:rsidR="008A3CBA" w:rsidTr="008A3CBA"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5</w:t>
            </w:r>
          </w:p>
        </w:tc>
        <w:tc>
          <w:tcPr>
            <w:tcW w:w="0" w:type="auto"/>
          </w:tcPr>
          <w:p w:rsidR="008A3CBA" w:rsidRDefault="000E3E9B">
            <w:pPr>
              <w:pStyle w:val="AxureTableNormalText"/>
            </w:pPr>
            <w:r>
              <w:t>OnClick:</w:t>
            </w:r>
            <w:r>
              <w:br/>
              <w:t xml:space="preserve">  Case 1:</w:t>
            </w:r>
            <w:r>
              <w:br/>
              <w:t xml:space="preserve">    Open EVENTS in Current Wi</w:t>
            </w:r>
            <w:r>
              <w:t>ndow</w:t>
            </w:r>
          </w:p>
        </w:tc>
      </w:tr>
    </w:tbl>
    <w:p w:rsidR="008A3CBA" w:rsidRDefault="008A3CBA">
      <w:pPr>
        <w:sectPr w:rsidR="008A3CBA">
          <w:type w:val="continuous"/>
          <w:pgSz w:w="12240" w:h="15840"/>
          <w:pgMar w:top="720" w:right="720" w:bottom="720" w:left="720" w:header="720" w:footer="432" w:gutter="0"/>
          <w:cols w:space="720"/>
        </w:sectPr>
      </w:pPr>
    </w:p>
    <w:p w:rsidR="000E3E9B" w:rsidRDefault="000E3E9B"/>
    <w:sectPr w:rsidR="000E3E9B" w:rsidSect="004F3FB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E9B" w:rsidRDefault="000E3E9B" w:rsidP="00093BE1">
      <w:pPr>
        <w:spacing w:before="0" w:after="0"/>
      </w:pPr>
      <w:r>
        <w:separator/>
      </w:r>
    </w:p>
  </w:endnote>
  <w:endnote w:type="continuationSeparator" w:id="0">
    <w:p w:rsidR="000E3E9B" w:rsidRDefault="000E3E9B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C753A2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15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E9B" w:rsidRDefault="000E3E9B" w:rsidP="00093BE1">
      <w:pPr>
        <w:spacing w:before="0" w:after="0"/>
      </w:pPr>
      <w:r>
        <w:separator/>
      </w:r>
    </w:p>
  </w:footnote>
  <w:footnote w:type="continuationSeparator" w:id="0">
    <w:p w:rsidR="000E3E9B" w:rsidRDefault="000E3E9B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C753A2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Cornfed Coworking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-148153693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C753A2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Cornfed Coworking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155F06B6"/>
    <w:multiLevelType w:val="multilevel"/>
    <w:tmpl w:val="4D6EC7B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A1324D4"/>
    <w:multiLevelType w:val="multilevel"/>
    <w:tmpl w:val="469E719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10"/>
  </w:num>
  <w:num w:numId="8">
    <w:abstractNumId w:val="1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3E9B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A3CBA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753A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EF44F2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B54C7C"/>
  <w15:docId w15:val="{91887DF8-5ABF-400B-8C03-AF0A3339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1C0033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10CD32-6453-4A10-8108-C1AC84D5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18</TotalTime>
  <Pages>15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Cornfed Coworking</dc:title>
  <dc:subject>Website Layout Documentation</dc:subject>
  <dc:creator>[Craig Phephles]</dc:creator>
  <cp:lastModifiedBy>Craig Phephles</cp:lastModifiedBy>
  <cp:revision>6</cp:revision>
  <cp:lastPrinted>2010-09-03T00:33:00Z</cp:lastPrinted>
  <dcterms:created xsi:type="dcterms:W3CDTF">2010-09-03T21:47:00Z</dcterms:created>
  <dcterms:modified xsi:type="dcterms:W3CDTF">2016-12-27T16:29:00Z</dcterms:modified>
</cp:coreProperties>
</file>